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CC" w:rsidRDefault="00AF472B" w:rsidP="00AF472B">
      <w:pPr>
        <w:pStyle w:val="1"/>
      </w:pPr>
      <w:proofErr w:type="gramStart"/>
      <w:r>
        <w:t>Problem 2.</w:t>
      </w:r>
      <w:proofErr w:type="gramEnd"/>
      <w:r>
        <w:t xml:space="preserve"> Crossword</w:t>
      </w:r>
    </w:p>
    <w:p w:rsidR="00AF472B" w:rsidRDefault="00542340" w:rsidP="00AF472B">
      <w:r>
        <w:t xml:space="preserve">You will receive an </w:t>
      </w:r>
      <w:r w:rsidRPr="004030AB">
        <w:rPr>
          <w:b/>
        </w:rPr>
        <w:t>array of arrays</w:t>
      </w:r>
      <w:r>
        <w:t xml:space="preserve">. Each array will contain a </w:t>
      </w:r>
      <w:r w:rsidRPr="004030AB">
        <w:rPr>
          <w:b/>
        </w:rPr>
        <w:t>command,</w:t>
      </w:r>
      <w:r>
        <w:t xml:space="preserve"> a </w:t>
      </w:r>
      <w:r w:rsidRPr="004030AB">
        <w:rPr>
          <w:b/>
        </w:rPr>
        <w:t>secondary command</w:t>
      </w:r>
      <w:r>
        <w:t xml:space="preserve">, a </w:t>
      </w:r>
      <w:r w:rsidRPr="004030AB">
        <w:rPr>
          <w:b/>
        </w:rPr>
        <w:t>number</w:t>
      </w:r>
      <w:r>
        <w:t xml:space="preserve"> and a </w:t>
      </w:r>
      <w:r w:rsidRPr="004030AB">
        <w:rPr>
          <w:b/>
        </w:rPr>
        <w:t>word</w:t>
      </w:r>
      <w:r>
        <w:t xml:space="preserve"> (except for the command </w:t>
      </w:r>
      <w:r w:rsidR="0097085F">
        <w:rPr>
          <w:rFonts w:ascii="Consolas" w:hAnsi="Consolas"/>
          <w:b/>
        </w:rPr>
        <w:t>"</w:t>
      </w:r>
      <w:r w:rsidRPr="004030AB">
        <w:rPr>
          <w:rFonts w:ascii="Consolas" w:hAnsi="Consolas"/>
          <w:b/>
        </w:rPr>
        <w:t>get</w:t>
      </w:r>
      <w:r w:rsidR="0097085F">
        <w:rPr>
          <w:rFonts w:ascii="Consolas" w:hAnsi="Consolas"/>
          <w:b/>
        </w:rPr>
        <w:t>"</w:t>
      </w:r>
      <w:r>
        <w:t xml:space="preserve">. There you will </w:t>
      </w:r>
      <w:r w:rsidRPr="004030AB">
        <w:rPr>
          <w:b/>
          <w:u w:val="single"/>
        </w:rPr>
        <w:t xml:space="preserve">not </w:t>
      </w:r>
      <w:r>
        <w:t xml:space="preserve">be given a </w:t>
      </w:r>
      <w:r w:rsidRPr="004030AB">
        <w:rPr>
          <w:b/>
        </w:rPr>
        <w:t>secondary command</w:t>
      </w:r>
      <w:r>
        <w:t xml:space="preserve">). Your task is, from each array to extract </w:t>
      </w:r>
      <w:r w:rsidRPr="004030AB">
        <w:rPr>
          <w:b/>
        </w:rPr>
        <w:t>a</w:t>
      </w:r>
      <w:r w:rsidR="004030AB" w:rsidRPr="004030AB">
        <w:rPr>
          <w:b/>
        </w:rPr>
        <w:t xml:space="preserve"> single</w:t>
      </w:r>
      <w:r w:rsidRPr="004030AB">
        <w:rPr>
          <w:b/>
        </w:rPr>
        <w:t xml:space="preserve"> character</w:t>
      </w:r>
      <w:r>
        <w:t xml:space="preserve"> and finally </w:t>
      </w:r>
      <w:r w:rsidRPr="004030AB">
        <w:rPr>
          <w:b/>
        </w:rPr>
        <w:t>print the result</w:t>
      </w:r>
      <w:r>
        <w:t xml:space="preserve"> (string from all the characters).</w:t>
      </w:r>
    </w:p>
    <w:p w:rsidR="00542340" w:rsidRDefault="00542340" w:rsidP="00AF472B">
      <w:r>
        <w:t>Here are all the possible commands and secondary commands: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filter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UPPERCASE </w:t>
      </w:r>
      <w:r>
        <w:t>– filter all the uppercase letters then take the character at the given position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LOWERCASE </w:t>
      </w:r>
      <w:r>
        <w:t>– filter all the lowercase letters then take the character at the given position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>NUMS</w:t>
      </w:r>
      <w:r>
        <w:t xml:space="preserve"> – filter all the digits and take the digit at the given position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sort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A </w:t>
      </w:r>
      <w:r>
        <w:t>– sort all the characters alphabetically and then take the character at the given position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>Z</w:t>
      </w:r>
      <w:r>
        <w:t xml:space="preserve"> – sort all the characters alphabetically in descending order and take the character at the given position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rotate</w:t>
      </w:r>
    </w:p>
    <w:p w:rsidR="00542340" w:rsidRDefault="00542340" w:rsidP="00542340">
      <w:pPr>
        <w:pStyle w:val="ac"/>
        <w:numPr>
          <w:ilvl w:val="1"/>
          <w:numId w:val="18"/>
        </w:numPr>
      </w:pPr>
      <w:r>
        <w:t>The secondary command will be a number representing how many times to rotate the string (rotation means that the last element becomes first) – when done take the character at the given position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get</w:t>
      </w:r>
    </w:p>
    <w:p w:rsidR="00542340" w:rsidRDefault="00542340" w:rsidP="00542340">
      <w:pPr>
        <w:pStyle w:val="ac"/>
        <w:numPr>
          <w:ilvl w:val="1"/>
          <w:numId w:val="18"/>
        </w:numPr>
      </w:pPr>
      <w:r>
        <w:t>just get the character at the given position (in this case there is no secondary command)</w:t>
      </w:r>
    </w:p>
    <w:p w:rsidR="00542340" w:rsidRDefault="00542340" w:rsidP="00542340">
      <w:pPr>
        <w:rPr>
          <w:b/>
          <w:u w:val="single"/>
          <w:lang w:val="bg-BG"/>
        </w:rPr>
      </w:pPr>
      <w:r w:rsidRPr="00542340">
        <w:rPr>
          <w:b/>
          <w:u w:val="single"/>
        </w:rPr>
        <w:t>NOTE: consider the position as a position, not an index</w:t>
      </w:r>
    </w:p>
    <w:p w:rsidR="004030AB" w:rsidRDefault="004030AB" w:rsidP="004030AB">
      <w:pPr>
        <w:pStyle w:val="3"/>
      </w:pPr>
      <w:r>
        <w:t>Input/Constrains</w:t>
      </w:r>
    </w:p>
    <w:p w:rsidR="004030AB" w:rsidRDefault="004030AB" w:rsidP="004030AB">
      <w:pPr>
        <w:pStyle w:val="ac"/>
        <w:numPr>
          <w:ilvl w:val="0"/>
          <w:numId w:val="19"/>
        </w:numPr>
      </w:pPr>
      <w:r>
        <w:t>The input will be an array of arrays. Each array will contain commands</w:t>
      </w:r>
    </w:p>
    <w:p w:rsidR="004030AB" w:rsidRDefault="004030AB" w:rsidP="004030AB">
      <w:pPr>
        <w:pStyle w:val="ac"/>
        <w:numPr>
          <w:ilvl w:val="0"/>
          <w:numId w:val="19"/>
        </w:numPr>
      </w:pPr>
      <w:r>
        <w:t>The input will always be valid</w:t>
      </w:r>
    </w:p>
    <w:p w:rsidR="004030AB" w:rsidRDefault="004030AB" w:rsidP="004030AB">
      <w:pPr>
        <w:pStyle w:val="3"/>
      </w:pPr>
      <w:r>
        <w:t>Output</w:t>
      </w:r>
    </w:p>
    <w:p w:rsidR="004030AB" w:rsidRDefault="004030AB" w:rsidP="004030AB">
      <w:pPr>
        <w:pStyle w:val="ac"/>
        <w:numPr>
          <w:ilvl w:val="0"/>
          <w:numId w:val="20"/>
        </w:numPr>
      </w:pPr>
      <w:r>
        <w:t>Print the word that you built with all the extracted characters</w:t>
      </w:r>
    </w:p>
    <w:p w:rsidR="004030AB" w:rsidRDefault="004030AB" w:rsidP="004030AB"/>
    <w:p w:rsidR="004030AB" w:rsidRDefault="004030AB" w:rsidP="004030AB"/>
    <w:p w:rsidR="004030AB" w:rsidRDefault="004030AB" w:rsidP="004030AB"/>
    <w:p w:rsidR="004030AB" w:rsidRDefault="004030AB" w:rsidP="004030AB"/>
    <w:p w:rsidR="004030AB" w:rsidRDefault="004030AB" w:rsidP="004030AB">
      <w:pPr>
        <w:pStyle w:val="3"/>
      </w:pPr>
      <w:r>
        <w:lastRenderedPageBreak/>
        <w:t>Examples</w:t>
      </w:r>
    </w:p>
    <w:tbl>
      <w:tblPr>
        <w:tblStyle w:val="af"/>
        <w:tblW w:w="10368" w:type="dxa"/>
        <w:tblLook w:val="04A0" w:firstRow="1" w:lastRow="0" w:firstColumn="1" w:lastColumn="0" w:noHBand="0" w:noVBand="1"/>
      </w:tblPr>
      <w:tblGrid>
        <w:gridCol w:w="5778"/>
        <w:gridCol w:w="1710"/>
        <w:gridCol w:w="2880"/>
      </w:tblGrid>
      <w:tr w:rsidR="004030AB" w:rsidRPr="006C5246" w:rsidTr="004030AB">
        <w:tc>
          <w:tcPr>
            <w:tcW w:w="5778" w:type="dxa"/>
            <w:shd w:val="clear" w:color="auto" w:fill="D9D9D9" w:themeFill="background1" w:themeFillShade="D9"/>
          </w:tcPr>
          <w:p w:rsidR="004030AB" w:rsidRPr="006C5246" w:rsidRDefault="004030AB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030AB" w:rsidRPr="006C5246" w:rsidRDefault="004030AB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030AB" w:rsidRPr="006C5246" w:rsidRDefault="004030AB" w:rsidP="00E040A2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Comment</w:t>
            </w:r>
          </w:p>
        </w:tc>
      </w:tr>
      <w:tr w:rsidR="004030AB" w:rsidRPr="006C5246" w:rsidTr="004030AB">
        <w:tc>
          <w:tcPr>
            <w:tcW w:w="5778" w:type="dxa"/>
          </w:tcPr>
          <w:p w:rsidR="004030AB" w:rsidRPr="004030AB" w:rsidRDefault="004030AB" w:rsidP="004030A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[[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filter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UPPERCASE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, 4, </w:t>
            </w:r>
            <w:r w:rsidR="0097085F">
              <w:rPr>
                <w:rFonts w:ascii="Consolas" w:hAnsi="Consolas"/>
              </w:rPr>
              <w:t>"</w:t>
            </w:r>
            <w:proofErr w:type="spellStart"/>
            <w:r w:rsidRPr="004030AB">
              <w:rPr>
                <w:rFonts w:ascii="Consolas" w:hAnsi="Consolas"/>
              </w:rPr>
              <w:t>AkIoRpSwOzFdT</w:t>
            </w:r>
            <w:proofErr w:type="spellEnd"/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sort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A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3,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AOB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sort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A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3,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FAILCL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sort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Z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OUTAGN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filter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UPPERCASE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01S345U7N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rotate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DAN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4030AB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get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2,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PING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],</w:t>
            </w:r>
          </w:p>
          <w:p w:rsidR="004030AB" w:rsidRPr="006C5246" w:rsidRDefault="004030AB" w:rsidP="004030AB">
            <w:pPr>
              <w:rPr>
                <w:rFonts w:ascii="Consolas" w:hAnsi="Consolas"/>
              </w:rPr>
            </w:pPr>
            <w:r w:rsidRPr="004030AB">
              <w:rPr>
                <w:rFonts w:ascii="Consolas" w:hAnsi="Consolas"/>
              </w:rPr>
              <w:t xml:space="preserve">  [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get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 xml:space="preserve">, 3, 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?- 654</w:t>
            </w:r>
            <w:r w:rsidR="0097085F">
              <w:rPr>
                <w:rFonts w:ascii="Consolas" w:hAnsi="Consolas"/>
              </w:rPr>
              <w:t>"</w:t>
            </w:r>
            <w:r w:rsidRPr="004030AB">
              <w:rPr>
                <w:rFonts w:ascii="Consolas" w:hAnsi="Consolas"/>
              </w:rPr>
              <w:t>]]</w:t>
            </w:r>
          </w:p>
        </w:tc>
        <w:tc>
          <w:tcPr>
            <w:tcW w:w="1710" w:type="dxa"/>
          </w:tcPr>
          <w:p w:rsidR="004030AB" w:rsidRPr="006C5246" w:rsidRDefault="004030AB" w:rsidP="00E040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80" w:type="dxa"/>
          </w:tcPr>
          <w:p w:rsidR="004030AB" w:rsidRPr="006C5246" w:rsidRDefault="004030AB" w:rsidP="00E040A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 filter the uppercase characters (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AIRSOFT</w:t>
            </w:r>
            <w:r w:rsidR="0097085F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 and get the 4</w:t>
            </w:r>
            <w:r w:rsidRPr="004030AB">
              <w:rPr>
                <w:rFonts w:ascii="Consolas" w:hAnsi="Consolas"/>
                <w:vertAlign w:val="superscript"/>
              </w:rPr>
              <w:t>th</w:t>
            </w:r>
            <w:r>
              <w:rPr>
                <w:rFonts w:ascii="Consolas" w:hAnsi="Consolas"/>
              </w:rPr>
              <w:t xml:space="preserve"> (S); then we sort the second one (ABO) and take the 3</w:t>
            </w:r>
            <w:r w:rsidRPr="004030AB">
              <w:rPr>
                <w:rFonts w:ascii="Consolas" w:hAnsi="Consolas"/>
                <w:vertAlign w:val="superscript"/>
              </w:rPr>
              <w:t>rd</w:t>
            </w:r>
            <w:r>
              <w:rPr>
                <w:rFonts w:ascii="Consolas" w:hAnsi="Consolas"/>
              </w:rPr>
              <w:t xml:space="preserve"> (O) and so on…</w:t>
            </w:r>
          </w:p>
        </w:tc>
      </w:tr>
    </w:tbl>
    <w:p w:rsidR="004030AB" w:rsidRPr="004030AB" w:rsidRDefault="004030AB" w:rsidP="004030AB"/>
    <w:sectPr w:rsidR="004030AB" w:rsidRPr="004030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E8F" w:rsidRDefault="008E1E8F" w:rsidP="00386036">
      <w:pPr>
        <w:spacing w:before="0" w:after="0" w:line="240" w:lineRule="auto"/>
      </w:pPr>
      <w:r>
        <w:separator/>
      </w:r>
    </w:p>
  </w:endnote>
  <w:endnote w:type="continuationSeparator" w:id="0">
    <w:p w:rsidR="008E1E8F" w:rsidRDefault="008E1E8F" w:rsidP="003860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Pr="00AC77AD" w:rsidRDefault="00386036" w:rsidP="007C2AE6">
    <w:pPr>
      <w:pStyle w:val="a5"/>
    </w:pPr>
    <w:bookmarkStart w:id="0" w:name="_GoBack"/>
    <w:bookmarkEnd w:id="0"/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6036" w:rsidRPr="008C2B83" w:rsidRDefault="0038603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86036" w:rsidRPr="008C2B83" w:rsidRDefault="0038603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6036" w:rsidRDefault="0038603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386036" w:rsidRDefault="0038603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6036" w:rsidRDefault="0038603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6036" w:rsidRDefault="0038603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D8E8F" wp14:editId="5232FC9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CAE8" wp14:editId="6444D38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7423E2" wp14:editId="65916B4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CD0B90" wp14:editId="5341507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B85460" wp14:editId="39899F5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B3D7B3" wp14:editId="6166E63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A8CF2" wp14:editId="1B1DE5E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09750E" wp14:editId="36DC856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F5DEA3" wp14:editId="276AEB7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D8A679" wp14:editId="5177532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86036" w:rsidRDefault="0038603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6036" w:rsidRDefault="0038603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D8E8F" wp14:editId="5232FC9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CAE8" wp14:editId="6444D38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423E2" wp14:editId="65916B4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CD0B90" wp14:editId="5341507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B85460" wp14:editId="39899F5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B3D7B3" wp14:editId="6166E63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A8CF2" wp14:editId="1B1DE5E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09750E" wp14:editId="36DC856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F5DEA3" wp14:editId="276AEB7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D8A679" wp14:editId="5177532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86036" w:rsidRDefault="0038603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E8F" w:rsidRDefault="008E1E8F" w:rsidP="00386036">
      <w:pPr>
        <w:spacing w:before="0" w:after="0" w:line="240" w:lineRule="auto"/>
      </w:pPr>
      <w:r>
        <w:separator/>
      </w:r>
    </w:p>
  </w:footnote>
  <w:footnote w:type="continuationSeparator" w:id="0">
    <w:p w:rsidR="008E1E8F" w:rsidRDefault="008E1E8F" w:rsidP="003860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A1C4BB1"/>
    <w:multiLevelType w:val="hybridMultilevel"/>
    <w:tmpl w:val="EE7E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7142C"/>
    <w:multiLevelType w:val="hybridMultilevel"/>
    <w:tmpl w:val="2D9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0460D2"/>
    <w:multiLevelType w:val="hybridMultilevel"/>
    <w:tmpl w:val="3088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4"/>
  </w:num>
  <w:num w:numId="18">
    <w:abstractNumId w:val="6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53"/>
    <w:rsid w:val="00386036"/>
    <w:rsid w:val="003C2B53"/>
    <w:rsid w:val="004030AB"/>
    <w:rsid w:val="00542340"/>
    <w:rsid w:val="006569E8"/>
    <w:rsid w:val="008746E4"/>
    <w:rsid w:val="008E1E8F"/>
    <w:rsid w:val="0097085F"/>
    <w:rsid w:val="009801CC"/>
    <w:rsid w:val="00A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3860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8603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60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0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38603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86036"/>
  </w:style>
  <w:style w:type="character" w:customStyle="1" w:styleId="10">
    <w:name w:val="Заглавие 1 Знак"/>
    <w:basedOn w:val="a0"/>
    <w:link w:val="1"/>
    <w:uiPriority w:val="9"/>
    <w:rsid w:val="0038603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860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8603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38603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38603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38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86036"/>
  </w:style>
  <w:style w:type="paragraph" w:styleId="a5">
    <w:name w:val="footer"/>
    <w:basedOn w:val="a"/>
    <w:link w:val="a6"/>
    <w:uiPriority w:val="99"/>
    <w:unhideWhenUsed/>
    <w:rsid w:val="0038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86036"/>
  </w:style>
  <w:style w:type="paragraph" w:styleId="a7">
    <w:name w:val="Balloon Text"/>
    <w:basedOn w:val="a"/>
    <w:link w:val="a8"/>
    <w:uiPriority w:val="99"/>
    <w:semiHidden/>
    <w:unhideWhenUsed/>
    <w:rsid w:val="0038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38603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8603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8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386036"/>
    <w:rPr>
      <w:b/>
      <w:bCs/>
    </w:rPr>
  </w:style>
  <w:style w:type="paragraph" w:styleId="ac">
    <w:name w:val="List Paragraph"/>
    <w:basedOn w:val="a"/>
    <w:link w:val="ad"/>
    <w:uiPriority w:val="34"/>
    <w:qFormat/>
    <w:rsid w:val="0038603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38603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38603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8603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38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386036"/>
  </w:style>
  <w:style w:type="table" w:customStyle="1" w:styleId="TableGrid1">
    <w:name w:val="Table Grid1"/>
    <w:basedOn w:val="a1"/>
    <w:next w:val="af"/>
    <w:uiPriority w:val="59"/>
    <w:rsid w:val="0038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8603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8603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0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38603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8603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3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603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03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386036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86036"/>
  </w:style>
  <w:style w:type="character" w:customStyle="1" w:styleId="10">
    <w:name w:val="Заглавие 1 Знак"/>
    <w:basedOn w:val="a0"/>
    <w:link w:val="1"/>
    <w:uiPriority w:val="9"/>
    <w:rsid w:val="0038603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8603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8603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38603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38603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38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86036"/>
  </w:style>
  <w:style w:type="paragraph" w:styleId="a5">
    <w:name w:val="footer"/>
    <w:basedOn w:val="a"/>
    <w:link w:val="a6"/>
    <w:uiPriority w:val="99"/>
    <w:unhideWhenUsed/>
    <w:rsid w:val="0038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86036"/>
  </w:style>
  <w:style w:type="paragraph" w:styleId="a7">
    <w:name w:val="Balloon Text"/>
    <w:basedOn w:val="a"/>
    <w:link w:val="a8"/>
    <w:uiPriority w:val="99"/>
    <w:semiHidden/>
    <w:unhideWhenUsed/>
    <w:rsid w:val="00386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38603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8603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38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386036"/>
    <w:rPr>
      <w:b/>
      <w:bCs/>
    </w:rPr>
  </w:style>
  <w:style w:type="paragraph" w:styleId="ac">
    <w:name w:val="List Paragraph"/>
    <w:basedOn w:val="a"/>
    <w:link w:val="ad"/>
    <w:uiPriority w:val="34"/>
    <w:qFormat/>
    <w:rsid w:val="0038603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38603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38603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38603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38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386036"/>
  </w:style>
  <w:style w:type="table" w:customStyle="1" w:styleId="TableGrid1">
    <w:name w:val="Table Grid1"/>
    <w:basedOn w:val="a1"/>
    <w:next w:val="af"/>
    <w:uiPriority w:val="59"/>
    <w:rsid w:val="0038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8603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86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260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JavaScript Fundamentals Retake Exam - 17 Dec 2018</vt:lpstr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Tanya Staneva</cp:lastModifiedBy>
  <cp:revision>6</cp:revision>
  <dcterms:created xsi:type="dcterms:W3CDTF">2018-11-23T11:29:00Z</dcterms:created>
  <dcterms:modified xsi:type="dcterms:W3CDTF">2018-12-10T15:31:00Z</dcterms:modified>
</cp:coreProperties>
</file>